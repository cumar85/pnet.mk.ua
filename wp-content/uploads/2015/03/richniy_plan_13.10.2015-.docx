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C9C" w:rsidRDefault="00AC3C9C" w:rsidP="00FE7171">
      <w:pPr>
        <w:shd w:val="clear" w:color="auto" w:fill="FFFFE2"/>
        <w:spacing w:after="0" w:line="240" w:lineRule="auto"/>
        <w:ind w:left="415" w:right="415"/>
        <w:jc w:val="center"/>
        <w:textAlignment w:val="baseline"/>
        <w:rPr>
          <w:rFonts w:ascii="Times New Roman" w:hAnsi="Times New Roman"/>
          <w:b/>
          <w:bCs/>
          <w:color w:val="000000"/>
          <w:sz w:val="20"/>
          <w:lang w:val="uk-UA" w:eastAsia="ru-RU"/>
        </w:rPr>
      </w:pPr>
      <w:r>
        <w:rPr>
          <w:rFonts w:ascii="Times New Roman" w:hAnsi="Times New Roman"/>
          <w:b/>
          <w:bCs/>
          <w:color w:val="000000"/>
          <w:sz w:val="32"/>
          <w:lang w:val="en-US" w:eastAsia="ru-RU"/>
        </w:rPr>
        <w:t xml:space="preserve">ЗМІНЕНИЙ </w:t>
      </w:r>
      <w:r w:rsidRPr="004972B9">
        <w:rPr>
          <w:rFonts w:ascii="Times New Roman" w:hAnsi="Times New Roman"/>
          <w:b/>
          <w:bCs/>
          <w:color w:val="000000"/>
          <w:sz w:val="32"/>
          <w:lang w:eastAsia="ru-RU"/>
        </w:rPr>
        <w:t>РІЧНИЙ ПЛАН ЗАКУПІВЕЛЬ</w:t>
      </w:r>
      <w:r w:rsidRPr="004972B9">
        <w:rPr>
          <w:rFonts w:ascii="Times New Roman" w:hAnsi="Times New Roman"/>
          <w:color w:val="000000"/>
          <w:lang w:eastAsia="ru-RU"/>
        </w:rPr>
        <w:t xml:space="preserve"> </w:t>
      </w:r>
      <w:r w:rsidRPr="004972B9">
        <w:rPr>
          <w:rFonts w:ascii="Times New Roman" w:hAnsi="Times New Roman"/>
          <w:color w:val="000000"/>
          <w:lang w:eastAsia="ru-RU"/>
        </w:rPr>
        <w:br/>
      </w:r>
      <w:r w:rsidRPr="004972B9">
        <w:rPr>
          <w:rFonts w:ascii="Times New Roman" w:hAnsi="Times New Roman"/>
          <w:b/>
          <w:bCs/>
          <w:color w:val="000000"/>
          <w:sz w:val="32"/>
          <w:lang w:eastAsia="ru-RU"/>
        </w:rPr>
        <w:t xml:space="preserve">на </w:t>
      </w:r>
      <w:r>
        <w:rPr>
          <w:rFonts w:ascii="Times New Roman" w:hAnsi="Times New Roman"/>
          <w:b/>
          <w:bCs/>
          <w:color w:val="000000"/>
          <w:sz w:val="32"/>
          <w:lang w:val="uk-UA" w:eastAsia="ru-RU"/>
        </w:rPr>
        <w:t>2015</w:t>
      </w:r>
      <w:r w:rsidRPr="004972B9">
        <w:rPr>
          <w:rFonts w:ascii="Times New Roman" w:hAnsi="Times New Roman"/>
          <w:b/>
          <w:bCs/>
          <w:color w:val="000000"/>
          <w:sz w:val="32"/>
          <w:lang w:eastAsia="ru-RU"/>
        </w:rPr>
        <w:t xml:space="preserve"> рік</w:t>
      </w:r>
      <w:r w:rsidRPr="004972B9">
        <w:rPr>
          <w:rFonts w:ascii="Times New Roman" w:hAnsi="Times New Roman"/>
          <w:color w:val="000000"/>
          <w:lang w:eastAsia="ru-RU"/>
        </w:rPr>
        <w:t> </w:t>
      </w:r>
      <w:r w:rsidRPr="004972B9">
        <w:rPr>
          <w:rFonts w:ascii="Times New Roman" w:hAnsi="Times New Roman"/>
          <w:color w:val="000000"/>
          <w:lang w:eastAsia="ru-RU"/>
        </w:rPr>
        <w:br/>
      </w:r>
      <w:r w:rsidRPr="00910449">
        <w:rPr>
          <w:rFonts w:ascii="Times New Roman" w:hAnsi="Times New Roman"/>
          <w:b/>
          <w:bCs/>
          <w:color w:val="000000"/>
          <w:sz w:val="32"/>
          <w:u w:val="single"/>
          <w:lang w:eastAsia="ru-RU"/>
        </w:rPr>
        <w:t>Комунальне Підприємство Миколаївської Міської Ради „Миколаївелектротранс”</w:t>
      </w:r>
      <w:r>
        <w:rPr>
          <w:rFonts w:ascii="Times New Roman" w:hAnsi="Times New Roman"/>
          <w:b/>
          <w:bCs/>
          <w:color w:val="000000"/>
          <w:sz w:val="32"/>
          <w:u w:val="single"/>
          <w:lang w:val="uk-UA" w:eastAsia="ru-RU"/>
        </w:rPr>
        <w:t xml:space="preserve">, </w:t>
      </w:r>
      <w:r w:rsidRPr="00910449">
        <w:rPr>
          <w:rFonts w:ascii="Times New Roman" w:hAnsi="Times New Roman"/>
          <w:b/>
          <w:bCs/>
          <w:color w:val="000000"/>
          <w:sz w:val="32"/>
          <w:u w:val="single"/>
          <w:lang w:eastAsia="ru-RU"/>
        </w:rPr>
        <w:t>03328468</w:t>
      </w:r>
      <w:r>
        <w:rPr>
          <w:rFonts w:ascii="Times New Roman" w:hAnsi="Times New Roman"/>
          <w:b/>
          <w:bCs/>
          <w:color w:val="000000"/>
          <w:sz w:val="32"/>
          <w:u w:val="single"/>
          <w:lang w:val="uk-UA" w:eastAsia="ru-RU"/>
        </w:rPr>
        <w:t xml:space="preserve"> </w:t>
      </w:r>
      <w:r w:rsidRPr="004972B9">
        <w:rPr>
          <w:rFonts w:ascii="Times New Roman" w:hAnsi="Times New Roman"/>
          <w:color w:val="000000"/>
          <w:lang w:eastAsia="ru-RU"/>
        </w:rPr>
        <w:br/>
      </w:r>
      <w:r w:rsidRPr="004972B9">
        <w:rPr>
          <w:rFonts w:ascii="Times New Roman" w:hAnsi="Times New Roman"/>
          <w:b/>
          <w:bCs/>
          <w:color w:val="000000"/>
          <w:sz w:val="20"/>
          <w:lang w:eastAsia="ru-RU"/>
        </w:rPr>
        <w:t>(найменування замовника, код за ЄДРПОУ)</w:t>
      </w:r>
    </w:p>
    <w:p w:rsidR="00AC3C9C" w:rsidRDefault="00AC3C9C" w:rsidP="00FE7171">
      <w:pPr>
        <w:shd w:val="clear" w:color="auto" w:fill="FFFFE2"/>
        <w:spacing w:after="0" w:line="240" w:lineRule="auto"/>
        <w:ind w:left="415" w:right="415"/>
        <w:jc w:val="center"/>
        <w:textAlignment w:val="baseline"/>
        <w:rPr>
          <w:rFonts w:ascii="Times New Roman" w:hAnsi="Times New Roman"/>
          <w:color w:val="000000"/>
          <w:lang w:val="uk-UA" w:eastAsia="ru-RU"/>
        </w:rPr>
      </w:pPr>
    </w:p>
    <w:tbl>
      <w:tblPr>
        <w:tblpPr w:leftFromText="180" w:rightFromText="180" w:vertAnchor="text" w:horzAnchor="margin" w:tblpY="35"/>
        <w:tblW w:w="5000" w:type="pct"/>
        <w:tblBorders>
          <w:top w:val="single" w:sz="2" w:space="0" w:color="2474C1"/>
          <w:left w:val="single" w:sz="2" w:space="0" w:color="2474C1"/>
          <w:bottom w:val="single" w:sz="2" w:space="0" w:color="2474C1"/>
          <w:right w:val="single" w:sz="2" w:space="0" w:color="2474C1"/>
        </w:tblBorders>
        <w:tblCellMar>
          <w:left w:w="0" w:type="dxa"/>
          <w:right w:w="0" w:type="dxa"/>
        </w:tblCellMar>
        <w:tblLook w:val="00A0"/>
      </w:tblPr>
      <w:tblGrid>
        <w:gridCol w:w="4148"/>
        <w:gridCol w:w="1440"/>
        <w:gridCol w:w="2880"/>
        <w:gridCol w:w="2160"/>
        <w:gridCol w:w="1980"/>
        <w:gridCol w:w="1978"/>
      </w:tblGrid>
      <w:tr w:rsidR="00AC3C9C" w:rsidRPr="004972B9" w:rsidTr="00295DB5">
        <w:tc>
          <w:tcPr>
            <w:tcW w:w="4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3C9C" w:rsidRPr="004972B9" w:rsidRDefault="00AC3C9C" w:rsidP="00295DB5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>Предмет закупівлі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3C9C" w:rsidRPr="004972B9" w:rsidRDefault="00AC3C9C" w:rsidP="00295DB5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>Код КЕКВ (для бюджетних коштів)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3C9C" w:rsidRPr="004972B9" w:rsidRDefault="00AC3C9C" w:rsidP="00295DB5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>Очікувана вартість предмета закупівлі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3C9C" w:rsidRPr="004972B9" w:rsidRDefault="00AC3C9C" w:rsidP="00295DB5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>Процедура закупівлі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3C9C" w:rsidRPr="004972B9" w:rsidRDefault="00AC3C9C" w:rsidP="00295DB5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>Орієнтовний початок проведення процедури закупівлі</w:t>
            </w:r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3C9C" w:rsidRPr="004972B9" w:rsidRDefault="00AC3C9C" w:rsidP="00295DB5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>Примітки</w:t>
            </w:r>
          </w:p>
        </w:tc>
      </w:tr>
      <w:tr w:rsidR="00AC3C9C" w:rsidRPr="004972B9" w:rsidTr="00295DB5">
        <w:trPr>
          <w:trHeight w:val="120"/>
        </w:trPr>
        <w:tc>
          <w:tcPr>
            <w:tcW w:w="4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3C9C" w:rsidRPr="004972B9" w:rsidRDefault="00AC3C9C" w:rsidP="00295DB5">
            <w:pPr>
              <w:spacing w:after="0" w:line="12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3C9C" w:rsidRPr="004972B9" w:rsidRDefault="00AC3C9C" w:rsidP="00295DB5">
            <w:pPr>
              <w:spacing w:after="0" w:line="12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>2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3C9C" w:rsidRPr="004972B9" w:rsidRDefault="00AC3C9C" w:rsidP="00295DB5">
            <w:pPr>
              <w:tabs>
                <w:tab w:val="left" w:pos="690"/>
                <w:tab w:val="center" w:pos="1303"/>
              </w:tabs>
              <w:spacing w:after="0" w:line="120" w:lineRule="atLeast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0"/>
                <w:lang w:eastAsia="ru-RU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lang w:eastAsia="ru-RU"/>
              </w:rPr>
              <w:tab/>
            </w:r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>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3C9C" w:rsidRPr="004972B9" w:rsidRDefault="00AC3C9C" w:rsidP="00295DB5">
            <w:pPr>
              <w:spacing w:after="0" w:line="12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>4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3C9C" w:rsidRPr="004972B9" w:rsidRDefault="00AC3C9C" w:rsidP="00295DB5">
            <w:pPr>
              <w:spacing w:after="0" w:line="12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>5</w:t>
            </w:r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3C9C" w:rsidRPr="004972B9" w:rsidRDefault="00AC3C9C" w:rsidP="00295DB5">
            <w:pPr>
              <w:spacing w:after="0" w:line="12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72B9">
              <w:rPr>
                <w:rFonts w:ascii="Times New Roman" w:hAnsi="Times New Roman"/>
                <w:color w:val="000000"/>
                <w:sz w:val="20"/>
                <w:lang w:eastAsia="ru-RU"/>
              </w:rPr>
              <w:t>6</w:t>
            </w:r>
          </w:p>
        </w:tc>
      </w:tr>
      <w:tr w:rsidR="00AC3C9C" w:rsidRPr="00295DB5" w:rsidTr="00295DB5">
        <w:trPr>
          <w:trHeight w:val="120"/>
        </w:trPr>
        <w:tc>
          <w:tcPr>
            <w:tcW w:w="4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3C9C" w:rsidRPr="00332079" w:rsidRDefault="00AC3C9C" w:rsidP="00295DB5">
            <w:pPr>
              <w:spacing w:after="0"/>
              <w:jc w:val="center"/>
              <w:rPr>
                <w:sz w:val="26"/>
                <w:szCs w:val="26"/>
              </w:rPr>
            </w:pPr>
          </w:p>
          <w:p w:rsidR="00AC3C9C" w:rsidRPr="00295DB5" w:rsidRDefault="00AC3C9C" w:rsidP="00295DB5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295DB5">
              <w:rPr>
                <w:sz w:val="26"/>
                <w:szCs w:val="26"/>
              </w:rPr>
              <w:t>(</w:t>
            </w:r>
            <w:r w:rsidRPr="00295DB5">
              <w:rPr>
                <w:rFonts w:ascii="Times New Roman" w:hAnsi="Times New Roman"/>
                <w:sz w:val="26"/>
                <w:szCs w:val="26"/>
                <w:lang w:val="uk-UA"/>
              </w:rPr>
              <w:t>29.10.30-00.00)</w:t>
            </w:r>
          </w:p>
          <w:p w:rsidR="00AC3C9C" w:rsidRPr="00332079" w:rsidRDefault="00AC3C9C" w:rsidP="00295DB5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95DB5">
              <w:rPr>
                <w:rFonts w:ascii="Times New Roman" w:hAnsi="Times New Roman"/>
                <w:sz w:val="26"/>
                <w:szCs w:val="26"/>
                <w:lang w:val="uk-UA"/>
              </w:rPr>
              <w:t>Автомобілі для перевезення не менше ніж 10 людей (пасажирський тролейбус, який був у використанні)</w:t>
            </w:r>
          </w:p>
          <w:p w:rsidR="00AC3C9C" w:rsidRPr="00295DB5" w:rsidRDefault="00AC3C9C" w:rsidP="00295DB5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295DB5">
              <w:rPr>
                <w:sz w:val="26"/>
                <w:szCs w:val="26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3C9C" w:rsidRPr="00295DB5" w:rsidRDefault="00AC3C9C" w:rsidP="00295DB5">
            <w:pPr>
              <w:spacing w:after="0" w:line="120" w:lineRule="atLeast"/>
              <w:jc w:val="center"/>
              <w:textAlignment w:val="baseline"/>
              <w:rPr>
                <w:rFonts w:ascii="Times New Roman" w:hAnsi="Times New Roman"/>
                <w:color w:val="000000"/>
                <w:sz w:val="26"/>
                <w:szCs w:val="26"/>
                <w:lang w:val="uk-UA" w:eastAsia="ru-RU"/>
              </w:rPr>
            </w:pPr>
            <w:r w:rsidRPr="00295DB5">
              <w:rPr>
                <w:rFonts w:ascii="Times New Roman" w:hAnsi="Times New Roman"/>
                <w:color w:val="000000"/>
                <w:sz w:val="26"/>
                <w:szCs w:val="26"/>
                <w:lang w:eastAsia="ru-RU"/>
              </w:rPr>
              <w:t>3210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3C9C" w:rsidRPr="00295DB5" w:rsidRDefault="00AC3C9C" w:rsidP="00295DB5">
            <w:pPr>
              <w:tabs>
                <w:tab w:val="left" w:pos="690"/>
                <w:tab w:val="center" w:pos="1303"/>
              </w:tabs>
              <w:spacing w:after="0" w:line="120" w:lineRule="atLeast"/>
              <w:jc w:val="center"/>
              <w:textAlignment w:val="baseline"/>
              <w:rPr>
                <w:rFonts w:ascii="Times New Roman" w:hAnsi="Times New Roman"/>
                <w:color w:val="000000"/>
                <w:sz w:val="26"/>
                <w:szCs w:val="26"/>
                <w:lang w:val="uk-UA" w:eastAsia="ru-RU"/>
              </w:rPr>
            </w:pPr>
            <w:r w:rsidRPr="00295DB5">
              <w:rPr>
                <w:rFonts w:ascii="Times New Roman" w:hAnsi="Times New Roman"/>
                <w:color w:val="000000"/>
                <w:sz w:val="26"/>
                <w:szCs w:val="26"/>
                <w:lang w:val="uk-UA" w:eastAsia="ru-RU"/>
              </w:rPr>
              <w:t>7 800 000,00 грн. (сім мільйонів вісімсот тисяч грн.) у т. ч. ПДВ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3C9C" w:rsidRPr="00295DB5" w:rsidRDefault="00AC3C9C" w:rsidP="00295DB5">
            <w:pPr>
              <w:spacing w:after="0" w:line="120" w:lineRule="atLeast"/>
              <w:jc w:val="center"/>
              <w:textAlignment w:val="baseline"/>
              <w:rPr>
                <w:rFonts w:ascii="Times New Roman" w:hAnsi="Times New Roman"/>
                <w:color w:val="000000"/>
                <w:sz w:val="26"/>
                <w:szCs w:val="26"/>
                <w:lang w:val="uk-UA" w:eastAsia="ru-RU"/>
              </w:rPr>
            </w:pPr>
            <w:r w:rsidRPr="00295DB5">
              <w:rPr>
                <w:rFonts w:ascii="Times New Roman" w:hAnsi="Times New Roman"/>
                <w:color w:val="000000"/>
                <w:sz w:val="26"/>
                <w:szCs w:val="26"/>
                <w:lang w:val="uk-UA" w:eastAsia="ru-RU"/>
              </w:rPr>
              <w:t>Відкриті торги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3C9C" w:rsidRPr="00295DB5" w:rsidRDefault="00AC3C9C" w:rsidP="00295DB5">
            <w:pPr>
              <w:spacing w:after="0" w:line="120" w:lineRule="atLeast"/>
              <w:jc w:val="center"/>
              <w:textAlignment w:val="baseline"/>
              <w:rPr>
                <w:rFonts w:ascii="Times New Roman" w:hAnsi="Times New Roman"/>
                <w:color w:val="000000"/>
                <w:sz w:val="26"/>
                <w:szCs w:val="26"/>
                <w:lang w:val="uk-UA" w:eastAsia="ru-RU"/>
              </w:rPr>
            </w:pPr>
            <w:r w:rsidRPr="00295DB5">
              <w:rPr>
                <w:rFonts w:ascii="Times New Roman" w:hAnsi="Times New Roman"/>
                <w:color w:val="000000"/>
                <w:sz w:val="26"/>
                <w:szCs w:val="26"/>
                <w:lang w:val="uk-UA" w:eastAsia="ru-RU"/>
              </w:rPr>
              <w:t>Лютий</w:t>
            </w:r>
            <w:bookmarkStart w:id="0" w:name="_GoBack"/>
            <w:bookmarkEnd w:id="0"/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3C9C" w:rsidRPr="00295DB5" w:rsidRDefault="00AC3C9C" w:rsidP="00295DB5">
            <w:pPr>
              <w:spacing w:after="0" w:line="120" w:lineRule="atLeast"/>
              <w:jc w:val="center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AC3C9C" w:rsidRPr="00295DB5" w:rsidTr="00295DB5">
        <w:trPr>
          <w:trHeight w:val="2160"/>
        </w:trPr>
        <w:tc>
          <w:tcPr>
            <w:tcW w:w="4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3C9C" w:rsidRPr="00332079" w:rsidRDefault="00AC3C9C" w:rsidP="00295DB5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  <w:lang w:eastAsia="ar-SA"/>
              </w:rPr>
            </w:pPr>
          </w:p>
          <w:p w:rsidR="00AC3C9C" w:rsidRPr="00332079" w:rsidRDefault="00AC3C9C" w:rsidP="00295DB5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  <w:lang w:eastAsia="ar-SA"/>
              </w:rPr>
            </w:pPr>
            <w:r w:rsidRPr="00295DB5">
              <w:rPr>
                <w:rFonts w:ascii="Times New Roman" w:hAnsi="Times New Roman"/>
                <w:sz w:val="26"/>
                <w:szCs w:val="26"/>
                <w:lang w:val="uk-UA" w:eastAsia="ar-SA"/>
              </w:rPr>
              <w:t xml:space="preserve">(30.20.20-00.00)                                    </w:t>
            </w:r>
            <w:r w:rsidRPr="00295DB5">
              <w:rPr>
                <w:rFonts w:ascii="Times New Roman" w:hAnsi="Times New Roman"/>
                <w:bCs/>
                <w:sz w:val="26"/>
                <w:szCs w:val="26"/>
                <w:lang w:val="uk-UA"/>
              </w:rPr>
              <w:t>Вагони залізничні чи трамвайні самохідні, багажні вагони та відкриті платформи, крім транспортних засобів, призначених для ремонтування й технічного обслуговування</w:t>
            </w:r>
            <w:r w:rsidRPr="00295DB5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(трамвайні вагони</w:t>
            </w:r>
            <w:r w:rsidRPr="00295DB5">
              <w:rPr>
                <w:rFonts w:ascii="Times New Roman" w:hAnsi="Times New Roman"/>
                <w:sz w:val="26"/>
                <w:szCs w:val="26"/>
                <w:lang w:val="uk-UA" w:eastAsia="ar-SA"/>
              </w:rPr>
              <w:t xml:space="preserve">, які були у використанні)    </w:t>
            </w:r>
          </w:p>
          <w:p w:rsidR="00AC3C9C" w:rsidRPr="00332079" w:rsidRDefault="00AC3C9C" w:rsidP="00295DB5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3C9C" w:rsidRPr="00295DB5" w:rsidRDefault="00AC3C9C" w:rsidP="00295DB5">
            <w:pPr>
              <w:spacing w:after="0" w:line="120" w:lineRule="atLeast"/>
              <w:jc w:val="center"/>
              <w:textAlignment w:val="baseline"/>
              <w:rPr>
                <w:rFonts w:ascii="Times New Roman" w:hAnsi="Times New Roman"/>
                <w:sz w:val="26"/>
                <w:szCs w:val="26"/>
                <w:lang w:val="en-US" w:eastAsia="ru-RU"/>
              </w:rPr>
            </w:pPr>
            <w:r w:rsidRPr="00295DB5">
              <w:rPr>
                <w:rFonts w:ascii="Times New Roman" w:hAnsi="Times New Roman"/>
                <w:sz w:val="26"/>
                <w:szCs w:val="26"/>
                <w:lang w:val="en-US" w:eastAsia="ru-RU"/>
              </w:rPr>
              <w:t>3210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3C9C" w:rsidRPr="00295DB5" w:rsidRDefault="00AC3C9C" w:rsidP="00295DB5">
            <w:pPr>
              <w:jc w:val="center"/>
              <w:rPr>
                <w:rFonts w:ascii="Times New Roman" w:hAnsi="Times New Roman"/>
                <w:sz w:val="26"/>
                <w:szCs w:val="26"/>
                <w:lang w:val="uk-UA" w:eastAsia="ru-RU"/>
              </w:rPr>
            </w:pPr>
            <w:r w:rsidRPr="00295DB5">
              <w:rPr>
                <w:rFonts w:ascii="Times New Roman" w:hAnsi="Times New Roman"/>
                <w:sz w:val="26"/>
                <w:szCs w:val="26"/>
                <w:lang w:eastAsia="ru-RU"/>
              </w:rPr>
              <w:t>10</w:t>
            </w:r>
            <w:r w:rsidRPr="00295DB5">
              <w:rPr>
                <w:rFonts w:ascii="Times New Roman" w:hAnsi="Times New Roman"/>
                <w:sz w:val="26"/>
                <w:szCs w:val="26"/>
                <w:lang w:val="en-US" w:eastAsia="ru-RU"/>
              </w:rPr>
              <w:t> </w:t>
            </w:r>
            <w:r w:rsidRPr="00295DB5">
              <w:rPr>
                <w:rFonts w:ascii="Times New Roman" w:hAnsi="Times New Roman"/>
                <w:sz w:val="26"/>
                <w:szCs w:val="26"/>
                <w:lang w:eastAsia="ru-RU"/>
              </w:rPr>
              <w:t>000</w:t>
            </w:r>
            <w:r w:rsidRPr="00295DB5">
              <w:rPr>
                <w:rFonts w:ascii="Times New Roman" w:hAnsi="Times New Roman"/>
                <w:sz w:val="26"/>
                <w:szCs w:val="26"/>
                <w:lang w:val="en-US" w:eastAsia="ru-RU"/>
              </w:rPr>
              <w:t> </w:t>
            </w:r>
            <w:r w:rsidRPr="00295DB5">
              <w:rPr>
                <w:rFonts w:ascii="Times New Roman" w:hAnsi="Times New Roman"/>
                <w:sz w:val="26"/>
                <w:szCs w:val="26"/>
                <w:lang w:eastAsia="ru-RU"/>
              </w:rPr>
              <w:t>000</w:t>
            </w:r>
            <w:r w:rsidRPr="00295DB5">
              <w:rPr>
                <w:rFonts w:ascii="Times New Roman" w:hAnsi="Times New Roman"/>
                <w:sz w:val="26"/>
                <w:szCs w:val="26"/>
                <w:lang w:val="uk-UA" w:eastAsia="ru-RU"/>
              </w:rPr>
              <w:t>, 00 грн. (Десять мільйонів гривень 00 коп.) у т.ч. ПДВ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3C9C" w:rsidRPr="00295DB5" w:rsidRDefault="00AC3C9C" w:rsidP="00295DB5">
            <w:pPr>
              <w:jc w:val="center"/>
              <w:rPr>
                <w:rFonts w:ascii="Times New Roman" w:hAnsi="Times New Roman"/>
                <w:sz w:val="26"/>
                <w:szCs w:val="26"/>
                <w:lang w:val="uk-UA" w:eastAsia="ru-RU"/>
              </w:rPr>
            </w:pPr>
            <w:r w:rsidRPr="00295DB5">
              <w:rPr>
                <w:rFonts w:ascii="Times New Roman" w:hAnsi="Times New Roman"/>
                <w:sz w:val="26"/>
                <w:szCs w:val="26"/>
                <w:lang w:val="uk-UA" w:eastAsia="ru-RU"/>
              </w:rPr>
              <w:t>Відкриті торги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3C9C" w:rsidRPr="00295DB5" w:rsidRDefault="00AC3C9C" w:rsidP="00295DB5">
            <w:pPr>
              <w:rPr>
                <w:rFonts w:ascii="Times New Roman" w:hAnsi="Times New Roman"/>
                <w:sz w:val="26"/>
                <w:szCs w:val="26"/>
                <w:lang w:val="uk-UA" w:eastAsia="ru-RU"/>
              </w:rPr>
            </w:pPr>
            <w:r w:rsidRPr="00295DB5">
              <w:rPr>
                <w:rFonts w:ascii="Times New Roman" w:hAnsi="Times New Roman"/>
                <w:sz w:val="26"/>
                <w:szCs w:val="26"/>
                <w:lang w:val="uk-UA" w:eastAsia="ru-RU"/>
              </w:rPr>
              <w:t xml:space="preserve">          Березень</w:t>
            </w:r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3C9C" w:rsidRPr="00295DB5" w:rsidRDefault="00AC3C9C" w:rsidP="00295DB5">
            <w:pPr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AC3C9C" w:rsidRPr="00295DB5" w:rsidTr="00295DB5">
        <w:trPr>
          <w:trHeight w:val="120"/>
        </w:trPr>
        <w:tc>
          <w:tcPr>
            <w:tcW w:w="4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3C9C" w:rsidRPr="00295DB5" w:rsidRDefault="00AC3C9C" w:rsidP="00295DB5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295DB5">
              <w:rPr>
                <w:sz w:val="26"/>
                <w:szCs w:val="26"/>
              </w:rPr>
              <w:t>(</w:t>
            </w:r>
            <w:r w:rsidRPr="00295DB5">
              <w:rPr>
                <w:rFonts w:ascii="Times New Roman" w:hAnsi="Times New Roman"/>
                <w:sz w:val="26"/>
                <w:szCs w:val="26"/>
                <w:lang w:val="uk-UA"/>
              </w:rPr>
              <w:t>29.10.30-00.00)                        Автомобілі для перевезення не менше ніж 10 людей (пасажирський тролейбус, який був у використанні)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3C9C" w:rsidRPr="00295DB5" w:rsidRDefault="00AC3C9C" w:rsidP="00295DB5">
            <w:pPr>
              <w:spacing w:after="0" w:line="120" w:lineRule="atLeast"/>
              <w:jc w:val="center"/>
              <w:textAlignment w:val="baseline"/>
              <w:rPr>
                <w:rFonts w:ascii="Times New Roman" w:hAnsi="Times New Roman"/>
                <w:sz w:val="26"/>
                <w:szCs w:val="26"/>
                <w:lang w:val="uk-UA" w:eastAsia="ru-RU"/>
              </w:rPr>
            </w:pPr>
            <w:r w:rsidRPr="00295DB5">
              <w:rPr>
                <w:rFonts w:ascii="Times New Roman" w:hAnsi="Times New Roman"/>
                <w:sz w:val="26"/>
                <w:szCs w:val="26"/>
                <w:lang w:val="uk-UA" w:eastAsia="ru-RU"/>
              </w:rPr>
              <w:t>3210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3C9C" w:rsidRPr="00295DB5" w:rsidRDefault="00AC3C9C" w:rsidP="00295DB5">
            <w:pPr>
              <w:jc w:val="center"/>
              <w:rPr>
                <w:rFonts w:ascii="Times New Roman" w:hAnsi="Times New Roman"/>
                <w:sz w:val="26"/>
                <w:szCs w:val="26"/>
                <w:lang w:val="uk-UA" w:eastAsia="ru-RU"/>
              </w:rPr>
            </w:pPr>
            <w:r w:rsidRPr="00295DB5">
              <w:rPr>
                <w:rFonts w:ascii="Times New Roman" w:hAnsi="Times New Roman"/>
                <w:sz w:val="26"/>
                <w:szCs w:val="26"/>
                <w:lang w:val="uk-UA"/>
              </w:rPr>
              <w:t>15 000 000,00 грн. (П'ятнадцять мільйонів гривень 00 коп.)у т.ч. ПДВ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3C9C" w:rsidRPr="00295DB5" w:rsidRDefault="00AC3C9C" w:rsidP="00295DB5">
            <w:pPr>
              <w:jc w:val="center"/>
              <w:rPr>
                <w:rFonts w:ascii="Times New Roman" w:hAnsi="Times New Roman"/>
                <w:sz w:val="26"/>
                <w:szCs w:val="26"/>
                <w:lang w:val="uk-UA" w:eastAsia="ru-RU"/>
              </w:rPr>
            </w:pPr>
            <w:r w:rsidRPr="00295DB5">
              <w:rPr>
                <w:rFonts w:ascii="Times New Roman" w:hAnsi="Times New Roman"/>
                <w:sz w:val="26"/>
                <w:szCs w:val="26"/>
                <w:lang w:val="uk-UA" w:eastAsia="ru-RU"/>
              </w:rPr>
              <w:t>Відкриті торги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3C9C" w:rsidRPr="00295DB5" w:rsidRDefault="00AC3C9C" w:rsidP="00295DB5">
            <w:pPr>
              <w:rPr>
                <w:rFonts w:ascii="Times New Roman" w:hAnsi="Times New Roman"/>
                <w:sz w:val="26"/>
                <w:szCs w:val="26"/>
                <w:lang w:val="uk-UA" w:eastAsia="ru-RU"/>
              </w:rPr>
            </w:pPr>
            <w:r w:rsidRPr="00295DB5">
              <w:rPr>
                <w:rFonts w:ascii="Times New Roman" w:hAnsi="Times New Roman"/>
                <w:sz w:val="26"/>
                <w:szCs w:val="26"/>
                <w:lang w:val="uk-UA" w:eastAsia="ru-RU"/>
              </w:rPr>
              <w:t xml:space="preserve">         Травень</w:t>
            </w:r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3C9C" w:rsidRPr="00295DB5" w:rsidRDefault="00AC3C9C" w:rsidP="00295DB5">
            <w:pPr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AC3C9C" w:rsidRPr="00295DB5" w:rsidTr="00295DB5">
        <w:trPr>
          <w:trHeight w:val="120"/>
        </w:trPr>
        <w:tc>
          <w:tcPr>
            <w:tcW w:w="4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3C9C" w:rsidRPr="00295DB5" w:rsidRDefault="00AC3C9C" w:rsidP="00295DB5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bookmarkStart w:id="1" w:name="n40"/>
            <w:bookmarkEnd w:id="1"/>
            <w:r w:rsidRPr="00295DB5">
              <w:rPr>
                <w:rFonts w:ascii="Times New Roman" w:hAnsi="Times New Roman"/>
                <w:sz w:val="26"/>
                <w:szCs w:val="26"/>
                <w:lang w:val="uk-UA"/>
              </w:rPr>
              <w:t>(24.10.7</w:t>
            </w:r>
            <w:r w:rsidRPr="00295DB5">
              <w:rPr>
                <w:rFonts w:ascii="Times New Roman" w:hAnsi="Times New Roman"/>
                <w:sz w:val="26"/>
                <w:szCs w:val="26"/>
              </w:rPr>
              <w:t>5</w:t>
            </w:r>
            <w:r w:rsidRPr="00295DB5">
              <w:rPr>
                <w:rFonts w:ascii="Times New Roman" w:hAnsi="Times New Roman"/>
                <w:sz w:val="26"/>
                <w:szCs w:val="26"/>
                <w:lang w:val="uk-UA"/>
              </w:rPr>
              <w:t>-00.00)</w:t>
            </w:r>
          </w:p>
          <w:p w:rsidR="00AC3C9C" w:rsidRPr="00295DB5" w:rsidRDefault="00AC3C9C" w:rsidP="00295DB5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295DB5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Елементи конструктивні залізничних і трамвайних колій зі сталі </w:t>
            </w:r>
            <w:r w:rsidRPr="00295DB5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:rsidR="00AC3C9C" w:rsidRPr="00295DB5" w:rsidRDefault="00AC3C9C" w:rsidP="00295DB5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7</w:t>
            </w:r>
            <w:r w:rsidRPr="00295DB5">
              <w:rPr>
                <w:rFonts w:ascii="Times New Roman" w:hAnsi="Times New Roman"/>
                <w:sz w:val="26"/>
                <w:szCs w:val="26"/>
              </w:rPr>
              <w:t xml:space="preserve"> лот</w:t>
            </w:r>
            <w:r w:rsidRPr="00295DB5">
              <w:rPr>
                <w:rFonts w:ascii="Times New Roman" w:hAnsi="Times New Roman"/>
                <w:sz w:val="26"/>
                <w:szCs w:val="26"/>
                <w:lang w:val="uk-UA"/>
              </w:rPr>
              <w:t>ів</w:t>
            </w:r>
          </w:p>
          <w:p w:rsidR="00AC3C9C" w:rsidRPr="00295DB5" w:rsidRDefault="00AC3C9C" w:rsidP="00295DB5">
            <w:pPr>
              <w:spacing w:after="0"/>
              <w:jc w:val="center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  <w:lang w:val="uk-UA"/>
              </w:rPr>
            </w:pPr>
            <w:r w:rsidRPr="00295DB5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ЛОТ 1. </w:t>
            </w:r>
            <w:r w:rsidRPr="00295DB5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Рейки</w:t>
            </w:r>
            <w:r w:rsidRPr="00F14BE4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  <w:lang w:val="uk-UA"/>
              </w:rPr>
              <w:t xml:space="preserve">залізничні </w:t>
            </w:r>
            <w:r w:rsidRPr="00295DB5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типу </w:t>
            </w:r>
            <w:r w:rsidRPr="00295DB5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  <w:lang w:val="uk-UA"/>
              </w:rPr>
              <w:t>Р</w:t>
            </w:r>
            <w:r w:rsidRPr="00295DB5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-50 </w:t>
            </w:r>
          </w:p>
          <w:p w:rsidR="00AC3C9C" w:rsidRDefault="00AC3C9C" w:rsidP="00295DB5">
            <w:pPr>
              <w:spacing w:after="0"/>
              <w:jc w:val="center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  <w:lang w:val="uk-UA"/>
              </w:rPr>
            </w:pPr>
            <w:r w:rsidRPr="00295DB5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  <w:lang w:val="uk-UA"/>
              </w:rPr>
              <w:t xml:space="preserve">ЛОТ 2. </w:t>
            </w:r>
            <w:r w:rsidRPr="00295DB5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Рейки</w:t>
            </w:r>
            <w:r w:rsidRPr="00295DB5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r w:rsidRPr="00295DB5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Pr="00295DB5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r w:rsidRPr="00295DB5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трамвайні типу Т-62</w:t>
            </w: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  <w:lang w:val="uk-UA"/>
              </w:rPr>
              <w:t xml:space="preserve"> нові</w:t>
            </w:r>
          </w:p>
          <w:p w:rsidR="00AC3C9C" w:rsidRDefault="00AC3C9C" w:rsidP="00295DB5">
            <w:pPr>
              <w:spacing w:after="0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  <w:lang w:val="uk-UA"/>
              </w:rPr>
              <w:t xml:space="preserve">ЛОТ 3. </w:t>
            </w:r>
            <w:r w:rsidRPr="00295DB5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Рейки</w:t>
            </w:r>
            <w:r w:rsidRPr="00295DB5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r w:rsidRPr="00295DB5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Pr="00295DB5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r w:rsidRPr="00295DB5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трамвайні типу Т-62</w:t>
            </w: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  <w:lang w:val="uk-UA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uk-UA"/>
              </w:rPr>
              <w:t>що були</w:t>
            </w:r>
            <w:r w:rsidRPr="002C391E">
              <w:rPr>
                <w:rFonts w:ascii="Times New Roman" w:hAnsi="Times New Roman"/>
                <w:color w:val="000000"/>
                <w:sz w:val="26"/>
                <w:szCs w:val="26"/>
                <w:lang w:val="uk-UA"/>
              </w:rPr>
              <w:t xml:space="preserve"> у використанні з 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uk-UA"/>
              </w:rPr>
              <w:t xml:space="preserve">вертикальним </w:t>
            </w:r>
            <w:r w:rsidRPr="002C391E">
              <w:rPr>
                <w:rFonts w:ascii="Times New Roman" w:hAnsi="Times New Roman"/>
                <w:color w:val="000000"/>
                <w:sz w:val="26"/>
                <w:szCs w:val="26"/>
                <w:lang w:val="uk-UA"/>
              </w:rPr>
              <w:t>зносом</w:t>
            </w:r>
          </w:p>
          <w:p w:rsidR="00AC3C9C" w:rsidRPr="002C391E" w:rsidRDefault="00AC3C9C" w:rsidP="00295DB5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</w:pPr>
            <w:r w:rsidRPr="002C391E">
              <w:rPr>
                <w:rFonts w:ascii="Times New Roman" w:hAnsi="Times New Roman"/>
                <w:color w:val="000000"/>
                <w:sz w:val="26"/>
                <w:szCs w:val="26"/>
                <w:lang w:val="uk-UA"/>
              </w:rPr>
              <w:t xml:space="preserve"> не більше </w:t>
            </w:r>
            <w:smartTag w:uri="urn:schemas-microsoft-com:office:smarttags" w:element="metricconverter">
              <w:smartTagPr>
                <w:attr w:name="ProductID" w:val="2 мм"/>
              </w:smartTagPr>
              <w:r w:rsidRPr="002C391E">
                <w:rPr>
                  <w:rFonts w:ascii="Times New Roman" w:hAnsi="Times New Roman"/>
                  <w:color w:val="000000"/>
                  <w:sz w:val="26"/>
                  <w:szCs w:val="26"/>
                  <w:lang w:val="uk-UA"/>
                </w:rPr>
                <w:t>2 мм</w:t>
              </w:r>
            </w:smartTag>
            <w:r w:rsidRPr="002C391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</w:p>
          <w:p w:rsidR="00AC3C9C" w:rsidRPr="00295DB5" w:rsidRDefault="00AC3C9C" w:rsidP="00295DB5">
            <w:pPr>
              <w:spacing w:after="0"/>
              <w:jc w:val="center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ЛОТ</w:t>
            </w: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  <w:lang w:val="uk-UA"/>
              </w:rPr>
              <w:t xml:space="preserve"> 4</w:t>
            </w:r>
            <w:r w:rsidRPr="00295DB5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. </w:t>
            </w:r>
            <w:r w:rsidRPr="00295DB5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  <w:lang w:val="uk-UA"/>
              </w:rPr>
              <w:t>Накладка</w:t>
            </w: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  <w:lang w:val="uk-UA"/>
              </w:rPr>
              <w:t xml:space="preserve"> стикова для залізничних рейок</w:t>
            </w:r>
            <w:r w:rsidRPr="00295DB5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  <w:lang w:val="uk-UA"/>
              </w:rPr>
              <w:t xml:space="preserve"> Р-50</w:t>
            </w:r>
          </w:p>
          <w:p w:rsidR="00AC3C9C" w:rsidRDefault="00AC3C9C" w:rsidP="00295DB5">
            <w:pPr>
              <w:spacing w:after="0"/>
              <w:jc w:val="center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  <w:lang w:val="uk-UA"/>
              </w:rPr>
              <w:t>ЛОТ5</w:t>
            </w:r>
            <w:r w:rsidRPr="00295DB5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  <w:lang w:val="uk-UA"/>
              </w:rPr>
              <w:t xml:space="preserve">. </w:t>
            </w:r>
            <w:r w:rsidRPr="00295DB5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Накладка</w:t>
            </w: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  <w:lang w:val="uk-UA"/>
              </w:rPr>
              <w:t xml:space="preserve"> стикова для трамвайних рейок Т</w:t>
            </w:r>
            <w:r w:rsidRPr="00295DB5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  <w:lang w:val="uk-UA"/>
              </w:rPr>
              <w:t xml:space="preserve">-62 </w:t>
            </w:r>
          </w:p>
          <w:p w:rsidR="00AC3C9C" w:rsidRPr="006946C7" w:rsidRDefault="00AC3C9C" w:rsidP="00295DB5">
            <w:pPr>
              <w:spacing w:after="0"/>
              <w:jc w:val="center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  <w:lang w:val="uk-UA"/>
              </w:rPr>
              <w:t>ЛОТ 6</w:t>
            </w:r>
            <w:r w:rsidRPr="00295DB5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  <w:lang w:val="uk-UA"/>
              </w:rPr>
              <w:t xml:space="preserve">. </w:t>
            </w: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Стрілочний перевід</w:t>
            </w:r>
            <w:r w:rsidRPr="002C391E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Pr="00295DB5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правий</w:t>
            </w: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</w:p>
          <w:p w:rsidR="00AC3C9C" w:rsidRPr="00A55D93" w:rsidRDefault="00AC3C9C" w:rsidP="00A55D93">
            <w:pPr>
              <w:spacing w:after="0"/>
              <w:jc w:val="center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  <w:lang w:val="uk-UA"/>
              </w:rPr>
              <w:t>ЛОТ 7</w:t>
            </w:r>
            <w:r w:rsidRPr="00295DB5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  <w:lang w:val="uk-UA"/>
              </w:rPr>
              <w:t xml:space="preserve">. </w:t>
            </w:r>
            <w:r w:rsidRPr="00295DB5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Стрілочний перевід </w:t>
            </w:r>
            <w:r w:rsidRPr="00141AAC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лівий</w:t>
            </w:r>
          </w:p>
          <w:p w:rsidR="00AC3C9C" w:rsidRPr="006946C7" w:rsidRDefault="00AC3C9C" w:rsidP="00863887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3C9C" w:rsidRPr="00295DB5" w:rsidRDefault="00AC3C9C" w:rsidP="00295DB5">
            <w:pPr>
              <w:spacing w:after="0" w:line="120" w:lineRule="atLeast"/>
              <w:jc w:val="center"/>
              <w:textAlignment w:val="baseline"/>
              <w:rPr>
                <w:rFonts w:ascii="Times New Roman" w:hAnsi="Times New Roman"/>
                <w:sz w:val="26"/>
                <w:szCs w:val="26"/>
                <w:lang w:val="uk-UA" w:eastAsia="ru-RU"/>
              </w:rPr>
            </w:pPr>
            <w:r w:rsidRPr="00295DB5">
              <w:rPr>
                <w:rFonts w:ascii="Times New Roman" w:hAnsi="Times New Roman"/>
                <w:sz w:val="26"/>
                <w:szCs w:val="26"/>
                <w:lang w:val="uk-UA" w:eastAsia="ru-RU"/>
              </w:rPr>
              <w:t>3210</w:t>
            </w:r>
          </w:p>
          <w:p w:rsidR="00AC3C9C" w:rsidRPr="00295DB5" w:rsidRDefault="00AC3C9C" w:rsidP="00295DB5">
            <w:pPr>
              <w:spacing w:after="0" w:line="120" w:lineRule="atLeast"/>
              <w:jc w:val="center"/>
              <w:textAlignment w:val="baseline"/>
              <w:rPr>
                <w:rFonts w:ascii="Times New Roman" w:hAnsi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3C9C" w:rsidRPr="00295DB5" w:rsidRDefault="00AC3C9C" w:rsidP="00295DB5">
            <w:pPr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295DB5">
              <w:rPr>
                <w:rFonts w:ascii="Times New Roman" w:hAnsi="Times New Roman"/>
                <w:sz w:val="26"/>
                <w:szCs w:val="26"/>
                <w:lang w:val="uk-UA"/>
              </w:rPr>
              <w:t>2 823 200,00 грн. (два мільйони вісімсот двадцять три тисячі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двісті</w:t>
            </w:r>
            <w:r w:rsidRPr="00295DB5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грн.00 коп.) у т.ч. ПДВ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3C9C" w:rsidRPr="00295DB5" w:rsidRDefault="00AC3C9C" w:rsidP="00295DB5">
            <w:pPr>
              <w:jc w:val="center"/>
              <w:rPr>
                <w:rFonts w:ascii="Times New Roman" w:hAnsi="Times New Roman"/>
                <w:sz w:val="26"/>
                <w:szCs w:val="26"/>
                <w:lang w:val="uk-UA" w:eastAsia="ru-RU"/>
              </w:rPr>
            </w:pPr>
            <w:r w:rsidRPr="00295DB5">
              <w:rPr>
                <w:rFonts w:ascii="Times New Roman" w:hAnsi="Times New Roman"/>
                <w:sz w:val="26"/>
                <w:szCs w:val="26"/>
                <w:lang w:val="uk-UA" w:eastAsia="ru-RU"/>
              </w:rPr>
              <w:t>Відкриті торги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3C9C" w:rsidRPr="00295DB5" w:rsidRDefault="00AC3C9C" w:rsidP="00295DB5">
            <w:pPr>
              <w:ind w:firstLine="708"/>
              <w:rPr>
                <w:rFonts w:ascii="Times New Roman" w:hAnsi="Times New Roman"/>
                <w:sz w:val="26"/>
                <w:szCs w:val="26"/>
                <w:lang w:val="uk-UA" w:eastAsia="ru-RU"/>
              </w:rPr>
            </w:pPr>
            <w:r w:rsidRPr="00295DB5">
              <w:rPr>
                <w:rFonts w:ascii="Times New Roman" w:hAnsi="Times New Roman"/>
                <w:sz w:val="26"/>
                <w:szCs w:val="26"/>
                <w:lang w:val="uk-UA" w:eastAsia="ru-RU"/>
              </w:rPr>
              <w:t>Жовтень</w:t>
            </w:r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3C9C" w:rsidRPr="00295DB5" w:rsidRDefault="00AC3C9C" w:rsidP="00295DB5">
            <w:pPr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</w:p>
        </w:tc>
      </w:tr>
    </w:tbl>
    <w:p w:rsidR="00AC3C9C" w:rsidRPr="00295DB5" w:rsidRDefault="00AC3C9C" w:rsidP="00FE7171">
      <w:pPr>
        <w:shd w:val="clear" w:color="auto" w:fill="FFFFE2"/>
        <w:spacing w:after="0" w:line="240" w:lineRule="auto"/>
        <w:ind w:left="415" w:right="415"/>
        <w:jc w:val="center"/>
        <w:textAlignment w:val="baseline"/>
        <w:rPr>
          <w:rFonts w:ascii="Times New Roman" w:hAnsi="Times New Roman"/>
          <w:color w:val="000000"/>
          <w:sz w:val="24"/>
          <w:szCs w:val="24"/>
          <w:lang w:val="uk-UA" w:eastAsia="ru-RU"/>
        </w:rPr>
      </w:pPr>
    </w:p>
    <w:p w:rsidR="00AC3C9C" w:rsidRPr="00295DB5" w:rsidRDefault="00AC3C9C" w:rsidP="00FE7171">
      <w:pPr>
        <w:shd w:val="clear" w:color="auto" w:fill="FFFFE2"/>
        <w:spacing w:after="0" w:line="240" w:lineRule="auto"/>
        <w:ind w:firstLine="415"/>
        <w:jc w:val="both"/>
        <w:textAlignment w:val="baseline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2" w:name="n39"/>
      <w:bookmarkEnd w:id="2"/>
    </w:p>
    <w:p w:rsidR="00AC3C9C" w:rsidRPr="00295DB5" w:rsidRDefault="00AC3C9C" w:rsidP="00655A0F">
      <w:pPr>
        <w:shd w:val="clear" w:color="auto" w:fill="FFFFE2"/>
        <w:spacing w:after="0" w:line="240" w:lineRule="auto"/>
        <w:jc w:val="both"/>
        <w:textAlignment w:val="baseline"/>
        <w:rPr>
          <w:rFonts w:ascii="Times New Roman" w:hAnsi="Times New Roman"/>
          <w:color w:val="000000"/>
          <w:sz w:val="28"/>
          <w:szCs w:val="28"/>
          <w:lang w:val="uk-UA" w:eastAsia="ru-RU"/>
        </w:rPr>
      </w:pPr>
      <w:r w:rsidRPr="00295DB5">
        <w:rPr>
          <w:rFonts w:ascii="Times New Roman" w:hAnsi="Times New Roman"/>
          <w:color w:val="000000"/>
          <w:sz w:val="28"/>
          <w:szCs w:val="28"/>
          <w:lang w:val="uk-UA" w:eastAsia="ru-RU"/>
        </w:rPr>
        <w:t xml:space="preserve">Затверджений рішенням комітету з конкурсних </w:t>
      </w:r>
      <w:r w:rsidRPr="00801825">
        <w:rPr>
          <w:rFonts w:ascii="Times New Roman" w:hAnsi="Times New Roman"/>
          <w:color w:val="000000"/>
          <w:sz w:val="28"/>
          <w:szCs w:val="28"/>
          <w:lang w:val="uk-UA" w:eastAsia="ru-RU"/>
        </w:rPr>
        <w:t xml:space="preserve">торгів від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hAnsi="Times New Roman"/>
          <w:color w:val="000000"/>
          <w:sz w:val="28"/>
          <w:szCs w:val="28"/>
          <w:lang w:val="uk-UA" w:eastAsia="ru-RU"/>
        </w:rPr>
        <w:t>3</w:t>
      </w:r>
      <w:r w:rsidRPr="00801825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  <w:r w:rsidRPr="00801825">
        <w:rPr>
          <w:rFonts w:ascii="Times New Roman" w:hAnsi="Times New Roman"/>
          <w:color w:val="000000"/>
          <w:sz w:val="28"/>
          <w:szCs w:val="28"/>
          <w:lang w:val="uk-UA" w:eastAsia="ru-RU"/>
        </w:rPr>
        <w:t>10</w:t>
      </w:r>
      <w:r w:rsidRPr="00801825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  <w:r w:rsidRPr="00801825">
        <w:rPr>
          <w:rFonts w:ascii="Times New Roman" w:hAnsi="Times New Roman"/>
          <w:color w:val="000000"/>
          <w:sz w:val="28"/>
          <w:szCs w:val="28"/>
          <w:lang w:val="uk-UA" w:eastAsia="ru-RU"/>
        </w:rPr>
        <w:t>2015 № 1</w:t>
      </w:r>
    </w:p>
    <w:tbl>
      <w:tblPr>
        <w:tblW w:w="5000" w:type="pct"/>
        <w:tblBorders>
          <w:top w:val="single" w:sz="2" w:space="0" w:color="2474C1"/>
          <w:left w:val="single" w:sz="2" w:space="0" w:color="2474C1"/>
          <w:bottom w:val="single" w:sz="2" w:space="0" w:color="2474C1"/>
          <w:right w:val="single" w:sz="2" w:space="0" w:color="2474C1"/>
        </w:tblBorders>
        <w:tblCellMar>
          <w:left w:w="0" w:type="dxa"/>
          <w:right w:w="0" w:type="dxa"/>
        </w:tblCellMar>
        <w:tblLook w:val="00A0"/>
      </w:tblPr>
      <w:tblGrid>
        <w:gridCol w:w="6321"/>
        <w:gridCol w:w="3857"/>
        <w:gridCol w:w="4392"/>
      </w:tblGrid>
      <w:tr w:rsidR="00AC3C9C" w:rsidRPr="00970B02" w:rsidTr="00B0225D"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:rsidR="00AC3C9C" w:rsidRPr="00295DB5" w:rsidRDefault="00AC3C9C" w:rsidP="00B0225D">
            <w:pPr>
              <w:spacing w:before="138" w:after="138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bookmarkStart w:id="3" w:name="n41"/>
            <w:bookmarkEnd w:id="3"/>
            <w:r w:rsidRPr="00295DB5">
              <w:rPr>
                <w:rFonts w:ascii="Times New Roman" w:hAnsi="Times New Roman"/>
                <w:sz w:val="24"/>
                <w:szCs w:val="24"/>
                <w:lang w:val="uk-UA" w:eastAsia="ru-RU"/>
              </w:rPr>
              <w:t>Голова комітету з конкурсних торгів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AC3C9C" w:rsidRPr="00295DB5" w:rsidRDefault="00AC3C9C" w:rsidP="00B0225D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295DB5">
              <w:rPr>
                <w:rFonts w:ascii="Times New Roman" w:hAnsi="Times New Roman"/>
                <w:sz w:val="24"/>
                <w:szCs w:val="24"/>
                <w:lang w:val="uk-UA" w:eastAsia="ru-RU"/>
              </w:rPr>
              <w:t>________________</w:t>
            </w:r>
            <w:r w:rsidRPr="00295DB5">
              <w:rPr>
                <w:rFonts w:ascii="Times New Roman" w:hAnsi="Times New Roman"/>
                <w:sz w:val="24"/>
                <w:szCs w:val="24"/>
                <w:lang w:eastAsia="ru-RU"/>
              </w:rPr>
              <w:t> </w:t>
            </w:r>
            <w:r w:rsidRPr="00295DB5">
              <w:rPr>
                <w:rFonts w:ascii="Times New Roman" w:hAnsi="Times New Roman"/>
                <w:sz w:val="24"/>
                <w:szCs w:val="24"/>
                <w:lang w:val="uk-UA" w:eastAsia="ru-RU"/>
              </w:rPr>
              <w:br/>
            </w:r>
            <w:r w:rsidRPr="00295DB5"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(підпис)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AC3C9C" w:rsidRPr="00295DB5" w:rsidRDefault="00AC3C9C" w:rsidP="00E65E39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295DB5">
              <w:rPr>
                <w:rFonts w:ascii="Times New Roman" w:hAnsi="Times New Roman"/>
                <w:sz w:val="24"/>
                <w:szCs w:val="24"/>
                <w:u w:val="single"/>
                <w:lang w:val="uk-UA" w:eastAsia="ru-RU"/>
              </w:rPr>
              <w:t>Чмир К.В.</w:t>
            </w:r>
            <w:r w:rsidRPr="00295DB5">
              <w:rPr>
                <w:rFonts w:ascii="Times New Roman" w:hAnsi="Times New Roman"/>
                <w:sz w:val="24"/>
                <w:szCs w:val="24"/>
                <w:lang w:val="uk-UA" w:eastAsia="ru-RU"/>
              </w:rPr>
              <w:t xml:space="preserve"> </w:t>
            </w:r>
            <w:r w:rsidRPr="00295DB5">
              <w:rPr>
                <w:rFonts w:ascii="Times New Roman" w:hAnsi="Times New Roman"/>
                <w:sz w:val="24"/>
                <w:szCs w:val="24"/>
                <w:lang w:eastAsia="ru-RU"/>
              </w:rPr>
              <w:t> </w:t>
            </w:r>
            <w:r w:rsidRPr="00295DB5">
              <w:rPr>
                <w:rFonts w:ascii="Times New Roman" w:hAnsi="Times New Roman"/>
                <w:sz w:val="24"/>
                <w:szCs w:val="24"/>
                <w:lang w:val="uk-UA" w:eastAsia="ru-RU"/>
              </w:rPr>
              <w:br/>
            </w:r>
            <w:r w:rsidRPr="00295DB5"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(ініціали та прізвище)</w:t>
            </w:r>
          </w:p>
        </w:tc>
      </w:tr>
      <w:tr w:rsidR="00AC3C9C" w:rsidRPr="00295DB5" w:rsidTr="00B0225D"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:rsidR="00AC3C9C" w:rsidRPr="00295DB5" w:rsidRDefault="00AC3C9C" w:rsidP="00B0225D">
            <w:pPr>
              <w:spacing w:before="138" w:after="138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AC3C9C" w:rsidRPr="00295DB5" w:rsidRDefault="00AC3C9C" w:rsidP="00B0225D">
            <w:pPr>
              <w:spacing w:before="138" w:after="138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295DB5">
              <w:rPr>
                <w:rFonts w:ascii="Times New Roman" w:hAnsi="Times New Roman"/>
                <w:sz w:val="24"/>
                <w:szCs w:val="24"/>
                <w:lang w:val="uk-UA" w:eastAsia="ru-RU"/>
              </w:rPr>
              <w:t>М. П.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AC3C9C" w:rsidRPr="00295DB5" w:rsidRDefault="00AC3C9C" w:rsidP="00B0225D">
            <w:pPr>
              <w:spacing w:before="138" w:after="138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AC3C9C" w:rsidRPr="00970B02" w:rsidTr="00B0225D"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:rsidR="00AC3C9C" w:rsidRPr="00295DB5" w:rsidRDefault="00AC3C9C" w:rsidP="00B0225D">
            <w:pPr>
              <w:spacing w:before="138" w:after="138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295DB5">
              <w:rPr>
                <w:rFonts w:ascii="Times New Roman" w:hAnsi="Times New Roman"/>
                <w:sz w:val="24"/>
                <w:szCs w:val="24"/>
                <w:lang w:val="uk-UA" w:eastAsia="ru-RU"/>
              </w:rPr>
              <w:t>Секретар комітету з конкурсних торгів</w:t>
            </w:r>
          </w:p>
          <w:p w:rsidR="00AC3C9C" w:rsidRPr="00295DB5" w:rsidRDefault="00AC3C9C" w:rsidP="00B0225D">
            <w:pPr>
              <w:spacing w:before="138" w:after="138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AC3C9C" w:rsidRPr="00295DB5" w:rsidRDefault="00AC3C9C" w:rsidP="00B0225D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295DB5">
              <w:rPr>
                <w:rFonts w:ascii="Times New Roman" w:hAnsi="Times New Roman"/>
                <w:sz w:val="24"/>
                <w:szCs w:val="24"/>
                <w:lang w:val="uk-UA" w:eastAsia="ru-RU"/>
              </w:rPr>
              <w:t>________________</w:t>
            </w:r>
            <w:r w:rsidRPr="00295DB5">
              <w:rPr>
                <w:rFonts w:ascii="Times New Roman" w:hAnsi="Times New Roman"/>
                <w:sz w:val="24"/>
                <w:szCs w:val="24"/>
                <w:lang w:eastAsia="ru-RU"/>
              </w:rPr>
              <w:t> </w:t>
            </w:r>
            <w:r w:rsidRPr="00295DB5">
              <w:rPr>
                <w:rFonts w:ascii="Times New Roman" w:hAnsi="Times New Roman"/>
                <w:sz w:val="24"/>
                <w:szCs w:val="24"/>
                <w:lang w:val="uk-UA" w:eastAsia="ru-RU"/>
              </w:rPr>
              <w:br/>
            </w:r>
            <w:r w:rsidRPr="00295DB5"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(підпис)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AC3C9C" w:rsidRPr="00295DB5" w:rsidRDefault="00AC3C9C" w:rsidP="00D0784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u w:val="single"/>
                <w:lang w:val="uk-UA" w:eastAsia="ru-RU"/>
              </w:rPr>
            </w:pPr>
            <w:r w:rsidRPr="00295DB5">
              <w:rPr>
                <w:rFonts w:ascii="Times New Roman" w:hAnsi="Times New Roman"/>
                <w:sz w:val="24"/>
                <w:szCs w:val="24"/>
                <w:u w:val="single"/>
                <w:lang w:val="uk-UA" w:eastAsia="ru-RU"/>
              </w:rPr>
              <w:t>Куніна С.В.</w:t>
            </w:r>
          </w:p>
          <w:p w:rsidR="00AC3C9C" w:rsidRPr="00295DB5" w:rsidRDefault="00AC3C9C" w:rsidP="00B0225D">
            <w:pPr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295DB5"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(ініціали та прізвище)</w:t>
            </w:r>
          </w:p>
        </w:tc>
      </w:tr>
    </w:tbl>
    <w:p w:rsidR="00AC3C9C" w:rsidRPr="00295DB5" w:rsidRDefault="00AC3C9C" w:rsidP="00D018CE">
      <w:pPr>
        <w:rPr>
          <w:lang w:val="uk-UA"/>
        </w:rPr>
      </w:pPr>
    </w:p>
    <w:sectPr w:rsidR="00AC3C9C" w:rsidRPr="00295DB5" w:rsidSect="00220DD1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E7171"/>
    <w:rsid w:val="00043335"/>
    <w:rsid w:val="00045627"/>
    <w:rsid w:val="0005165F"/>
    <w:rsid w:val="00072F77"/>
    <w:rsid w:val="00096D2C"/>
    <w:rsid w:val="000B1803"/>
    <w:rsid w:val="000B58D3"/>
    <w:rsid w:val="000D2BC1"/>
    <w:rsid w:val="000D6DA8"/>
    <w:rsid w:val="000D7CDC"/>
    <w:rsid w:val="000F3327"/>
    <w:rsid w:val="00106855"/>
    <w:rsid w:val="00110F48"/>
    <w:rsid w:val="0013511B"/>
    <w:rsid w:val="00141AAC"/>
    <w:rsid w:val="00150073"/>
    <w:rsid w:val="0015615E"/>
    <w:rsid w:val="0017785F"/>
    <w:rsid w:val="00180C54"/>
    <w:rsid w:val="001818EA"/>
    <w:rsid w:val="00194177"/>
    <w:rsid w:val="001B7368"/>
    <w:rsid w:val="001C56D3"/>
    <w:rsid w:val="001D0812"/>
    <w:rsid w:val="001D2E48"/>
    <w:rsid w:val="001F4E10"/>
    <w:rsid w:val="00206446"/>
    <w:rsid w:val="0020736D"/>
    <w:rsid w:val="00220DD1"/>
    <w:rsid w:val="00225F21"/>
    <w:rsid w:val="002268B8"/>
    <w:rsid w:val="00235988"/>
    <w:rsid w:val="00236910"/>
    <w:rsid w:val="002548F6"/>
    <w:rsid w:val="002552F2"/>
    <w:rsid w:val="002607C2"/>
    <w:rsid w:val="00270B0B"/>
    <w:rsid w:val="00282787"/>
    <w:rsid w:val="0028469B"/>
    <w:rsid w:val="00295DB5"/>
    <w:rsid w:val="002A071B"/>
    <w:rsid w:val="002C391E"/>
    <w:rsid w:val="002E53F3"/>
    <w:rsid w:val="002F398D"/>
    <w:rsid w:val="00310D9E"/>
    <w:rsid w:val="00315929"/>
    <w:rsid w:val="00332079"/>
    <w:rsid w:val="00355B7B"/>
    <w:rsid w:val="00375763"/>
    <w:rsid w:val="003929D0"/>
    <w:rsid w:val="00397D63"/>
    <w:rsid w:val="003C7102"/>
    <w:rsid w:val="003D1245"/>
    <w:rsid w:val="00410A2C"/>
    <w:rsid w:val="00412080"/>
    <w:rsid w:val="004144C5"/>
    <w:rsid w:val="00456952"/>
    <w:rsid w:val="00457659"/>
    <w:rsid w:val="00464E44"/>
    <w:rsid w:val="00465A1E"/>
    <w:rsid w:val="0048167A"/>
    <w:rsid w:val="00483704"/>
    <w:rsid w:val="00491A49"/>
    <w:rsid w:val="004972B9"/>
    <w:rsid w:val="004B078F"/>
    <w:rsid w:val="004D4A30"/>
    <w:rsid w:val="004E3A2C"/>
    <w:rsid w:val="005128E0"/>
    <w:rsid w:val="00517000"/>
    <w:rsid w:val="00537179"/>
    <w:rsid w:val="00541F90"/>
    <w:rsid w:val="00551FBD"/>
    <w:rsid w:val="00570585"/>
    <w:rsid w:val="0058249C"/>
    <w:rsid w:val="00584DE3"/>
    <w:rsid w:val="0059557F"/>
    <w:rsid w:val="0059651C"/>
    <w:rsid w:val="005967D5"/>
    <w:rsid w:val="005C5529"/>
    <w:rsid w:val="005D1D4D"/>
    <w:rsid w:val="005F7544"/>
    <w:rsid w:val="006118F5"/>
    <w:rsid w:val="0063543E"/>
    <w:rsid w:val="0065574D"/>
    <w:rsid w:val="00655A0F"/>
    <w:rsid w:val="006572D0"/>
    <w:rsid w:val="006753FA"/>
    <w:rsid w:val="006838F4"/>
    <w:rsid w:val="00684601"/>
    <w:rsid w:val="006946C7"/>
    <w:rsid w:val="00703167"/>
    <w:rsid w:val="00707551"/>
    <w:rsid w:val="00712E70"/>
    <w:rsid w:val="007679EE"/>
    <w:rsid w:val="00770B30"/>
    <w:rsid w:val="007D256C"/>
    <w:rsid w:val="007E72BE"/>
    <w:rsid w:val="007F77C6"/>
    <w:rsid w:val="00801825"/>
    <w:rsid w:val="0080252A"/>
    <w:rsid w:val="00820EDA"/>
    <w:rsid w:val="00822527"/>
    <w:rsid w:val="00863887"/>
    <w:rsid w:val="0086662C"/>
    <w:rsid w:val="008754EA"/>
    <w:rsid w:val="00886910"/>
    <w:rsid w:val="008A334F"/>
    <w:rsid w:val="008A5D07"/>
    <w:rsid w:val="008C0CEE"/>
    <w:rsid w:val="008C3412"/>
    <w:rsid w:val="008F572F"/>
    <w:rsid w:val="008F68BA"/>
    <w:rsid w:val="0090230C"/>
    <w:rsid w:val="00910449"/>
    <w:rsid w:val="009127F6"/>
    <w:rsid w:val="009253BE"/>
    <w:rsid w:val="00925C8E"/>
    <w:rsid w:val="00932760"/>
    <w:rsid w:val="0093304C"/>
    <w:rsid w:val="00937756"/>
    <w:rsid w:val="009458B5"/>
    <w:rsid w:val="00950525"/>
    <w:rsid w:val="00955DF3"/>
    <w:rsid w:val="00967C0B"/>
    <w:rsid w:val="00970B02"/>
    <w:rsid w:val="00994680"/>
    <w:rsid w:val="00994BD6"/>
    <w:rsid w:val="009A25BE"/>
    <w:rsid w:val="009F5DC4"/>
    <w:rsid w:val="00A01F01"/>
    <w:rsid w:val="00A4014E"/>
    <w:rsid w:val="00A44E62"/>
    <w:rsid w:val="00A55D93"/>
    <w:rsid w:val="00A6739D"/>
    <w:rsid w:val="00A719BA"/>
    <w:rsid w:val="00AC3C9C"/>
    <w:rsid w:val="00AE026F"/>
    <w:rsid w:val="00AF0A6B"/>
    <w:rsid w:val="00B0225D"/>
    <w:rsid w:val="00B117A1"/>
    <w:rsid w:val="00B150AB"/>
    <w:rsid w:val="00B6292A"/>
    <w:rsid w:val="00B73A96"/>
    <w:rsid w:val="00B73D72"/>
    <w:rsid w:val="00B753C1"/>
    <w:rsid w:val="00BD0EDB"/>
    <w:rsid w:val="00BD5967"/>
    <w:rsid w:val="00BE5227"/>
    <w:rsid w:val="00BF6282"/>
    <w:rsid w:val="00C2207B"/>
    <w:rsid w:val="00C24CF5"/>
    <w:rsid w:val="00C260D8"/>
    <w:rsid w:val="00C2674F"/>
    <w:rsid w:val="00C32946"/>
    <w:rsid w:val="00C35FDB"/>
    <w:rsid w:val="00C4562B"/>
    <w:rsid w:val="00C67120"/>
    <w:rsid w:val="00C95156"/>
    <w:rsid w:val="00CB4D0E"/>
    <w:rsid w:val="00CC107E"/>
    <w:rsid w:val="00CE4C9A"/>
    <w:rsid w:val="00CF4BD1"/>
    <w:rsid w:val="00D007D3"/>
    <w:rsid w:val="00D018CE"/>
    <w:rsid w:val="00D0727A"/>
    <w:rsid w:val="00D07840"/>
    <w:rsid w:val="00D20253"/>
    <w:rsid w:val="00D311F9"/>
    <w:rsid w:val="00D37928"/>
    <w:rsid w:val="00D51E84"/>
    <w:rsid w:val="00D579DE"/>
    <w:rsid w:val="00D617FA"/>
    <w:rsid w:val="00D67976"/>
    <w:rsid w:val="00D7500D"/>
    <w:rsid w:val="00D954BD"/>
    <w:rsid w:val="00D97FF7"/>
    <w:rsid w:val="00DA701E"/>
    <w:rsid w:val="00DE32EF"/>
    <w:rsid w:val="00E14AF0"/>
    <w:rsid w:val="00E20E0F"/>
    <w:rsid w:val="00E3459D"/>
    <w:rsid w:val="00E5482E"/>
    <w:rsid w:val="00E65E39"/>
    <w:rsid w:val="00E75E16"/>
    <w:rsid w:val="00E854E4"/>
    <w:rsid w:val="00E86FD6"/>
    <w:rsid w:val="00EA56A7"/>
    <w:rsid w:val="00EB3B16"/>
    <w:rsid w:val="00EB5FCD"/>
    <w:rsid w:val="00EC19AA"/>
    <w:rsid w:val="00EC1F95"/>
    <w:rsid w:val="00EF5DFC"/>
    <w:rsid w:val="00F041ED"/>
    <w:rsid w:val="00F14BE4"/>
    <w:rsid w:val="00F1546A"/>
    <w:rsid w:val="00F1757F"/>
    <w:rsid w:val="00F36523"/>
    <w:rsid w:val="00F529B0"/>
    <w:rsid w:val="00F56FB1"/>
    <w:rsid w:val="00F97A1E"/>
    <w:rsid w:val="00FB747C"/>
    <w:rsid w:val="00FE7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171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нак Знак Знак"/>
    <w:basedOn w:val="Normal"/>
    <w:uiPriority w:val="99"/>
    <w:rsid w:val="00BF6282"/>
    <w:pPr>
      <w:spacing w:after="0" w:line="240" w:lineRule="auto"/>
    </w:pPr>
    <w:rPr>
      <w:rFonts w:ascii="Verdana" w:hAnsi="Verdana" w:cs="Verdana"/>
      <w:sz w:val="20"/>
      <w:szCs w:val="20"/>
      <w:lang w:val="en-US"/>
    </w:rPr>
  </w:style>
  <w:style w:type="character" w:styleId="Strong">
    <w:name w:val="Strong"/>
    <w:basedOn w:val="DefaultParagraphFont"/>
    <w:uiPriority w:val="99"/>
    <w:qFormat/>
    <w:locked/>
    <w:rsid w:val="001D2E48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351</TotalTime>
  <Pages>2</Pages>
  <Words>302</Words>
  <Characters>1726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РІЧНИЙ ПЛАН ЗАКУПІВЕЛЬ/</dc:title>
  <dc:subject/>
  <dc:creator>user</dc:creator>
  <cp:keywords/>
  <dc:description/>
  <cp:lastModifiedBy>User</cp:lastModifiedBy>
  <cp:revision>49</cp:revision>
  <cp:lastPrinted>2015-10-15T12:58:00Z</cp:lastPrinted>
  <dcterms:created xsi:type="dcterms:W3CDTF">2015-06-21T02:36:00Z</dcterms:created>
  <dcterms:modified xsi:type="dcterms:W3CDTF">2015-10-15T12:59:00Z</dcterms:modified>
</cp:coreProperties>
</file>